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EA093" w14:textId="1627F5B4" w:rsidR="00001B08" w:rsidRDefault="00001B08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FE4DCD">
        <w:rPr>
          <w:rFonts w:ascii="Arial" w:hAnsi="Arial" w:hint="eastAsia"/>
        </w:rPr>
        <w:t>用例规约：</w:t>
      </w:r>
      <w:r w:rsidR="00515165">
        <w:rPr>
          <w:rFonts w:hint="eastAsia"/>
        </w:rPr>
        <w:t>管理问卷状态</w:t>
      </w:r>
      <w:r w:rsidR="00893F06">
        <w:rPr>
          <w:rFonts w:ascii="Arial" w:hAnsi="Arial"/>
        </w:rPr>
        <w:t xml:space="preserve"> 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565DFE7" w14:textId="0E9074CD" w:rsidR="008D789F" w:rsidRPr="008D789F" w:rsidRDefault="00001B08" w:rsidP="008D789F">
      <w:pPr>
        <w:pStyle w:val="1"/>
        <w:numPr>
          <w:ilvl w:val="0"/>
          <w:numId w:val="1"/>
        </w:numPr>
        <w:ind w:left="720" w:hanging="720"/>
        <w:rPr>
          <w:rFonts w:hint="eastAsia"/>
        </w:rPr>
      </w:pPr>
      <w:bookmarkStart w:id="0" w:name="_Toc498930515"/>
      <w:r>
        <w:rPr>
          <w:rFonts w:hint="eastAsia"/>
        </w:rPr>
        <w:t>用例名称</w:t>
      </w:r>
      <w:bookmarkEnd w:id="0"/>
      <w:r w:rsidR="002F68E6">
        <w:rPr>
          <w:rFonts w:hint="eastAsia"/>
        </w:rPr>
        <w:t xml:space="preserve">： </w:t>
      </w:r>
      <w:r w:rsidR="008D789F">
        <w:rPr>
          <w:rFonts w:hint="eastAsia"/>
        </w:rPr>
        <w:t>管理问卷状态</w:t>
      </w:r>
      <w:bookmarkStart w:id="1" w:name="_GoBack"/>
      <w:bookmarkEnd w:id="1"/>
    </w:p>
    <w:p w14:paraId="2B895E4C" w14:textId="77777777" w:rsidR="00001B08" w:rsidRDefault="00001B08">
      <w:pPr>
        <w:pStyle w:val="2"/>
        <w:numPr>
          <w:ilvl w:val="1"/>
          <w:numId w:val="1"/>
        </w:numPr>
        <w:ind w:left="720" w:hanging="720"/>
      </w:pPr>
      <w:bookmarkStart w:id="2" w:name="_Toc498930516"/>
      <w:r>
        <w:rPr>
          <w:rFonts w:hint="eastAsia"/>
        </w:rPr>
        <w:t>简要说明</w:t>
      </w:r>
      <w:bookmarkEnd w:id="2"/>
    </w:p>
    <w:p w14:paraId="4FF355D0" w14:textId="2E84266B" w:rsidR="002F68E6" w:rsidRPr="002F68E6" w:rsidRDefault="00893F06" w:rsidP="002F68E6">
      <w:pPr>
        <w:ind w:left="720"/>
      </w:pPr>
      <w:r>
        <w:rPr>
          <w:rFonts w:hint="eastAsia"/>
        </w:rPr>
        <w:t>系统管理员对</w:t>
      </w:r>
      <w:r w:rsidR="00515165">
        <w:rPr>
          <w:rFonts w:hint="eastAsia"/>
        </w:rPr>
        <w:t>对问卷发布状态进行管理</w:t>
      </w:r>
      <w:r w:rsidR="002F68E6">
        <w:rPr>
          <w:rFonts w:hint="eastAsia"/>
        </w:rPr>
        <w:t>。</w:t>
      </w:r>
    </w:p>
    <w:p w14:paraId="452FDBFD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3" w:name="_Toc498930517"/>
      <w:r>
        <w:rPr>
          <w:rFonts w:hint="eastAsia"/>
        </w:rPr>
        <w:t>事件流</w:t>
      </w:r>
      <w:bookmarkEnd w:id="3"/>
    </w:p>
    <w:p w14:paraId="58174111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4" w:name="_Toc498930518"/>
      <w:r>
        <w:rPr>
          <w:rFonts w:hint="eastAsia"/>
        </w:rPr>
        <w:t>基本流</w:t>
      </w:r>
      <w:bookmarkEnd w:id="4"/>
    </w:p>
    <w:p w14:paraId="4D56A8BF" w14:textId="77777777" w:rsidR="00737575" w:rsidRDefault="00737575" w:rsidP="00737575">
      <w:pPr>
        <w:numPr>
          <w:ilvl w:val="0"/>
          <w:numId w:val="41"/>
        </w:numPr>
        <w:spacing w:line="240" w:lineRule="auto"/>
        <w:ind w:firstLine="420"/>
        <w:jc w:val="both"/>
      </w:pPr>
      <w:bookmarkStart w:id="5" w:name="_Toc498930519"/>
      <w:r>
        <w:rPr>
          <w:rFonts w:hint="eastAsia"/>
        </w:rPr>
        <w:t>系统显示所有的问卷信息及其发布状态（待发布，已发布或者结束）</w:t>
      </w:r>
    </w:p>
    <w:p w14:paraId="1094758A" w14:textId="77777777" w:rsidR="00737575" w:rsidRDefault="00737575" w:rsidP="00737575">
      <w:pPr>
        <w:numPr>
          <w:ilvl w:val="0"/>
          <w:numId w:val="41"/>
        </w:numPr>
        <w:spacing w:line="240" w:lineRule="auto"/>
        <w:ind w:firstLine="420"/>
        <w:jc w:val="both"/>
      </w:pPr>
      <w:r>
        <w:rPr>
          <w:rFonts w:hint="eastAsia"/>
        </w:rPr>
        <w:t>系统管理员搜索出某一份问卷并选定</w:t>
      </w:r>
    </w:p>
    <w:p w14:paraId="2A6DF3EB" w14:textId="77777777" w:rsidR="00737575" w:rsidRDefault="00737575" w:rsidP="00737575">
      <w:pPr>
        <w:numPr>
          <w:ilvl w:val="0"/>
          <w:numId w:val="41"/>
        </w:numPr>
        <w:spacing w:line="240" w:lineRule="auto"/>
        <w:ind w:firstLine="420"/>
        <w:jc w:val="both"/>
      </w:pPr>
      <w:r>
        <w:rPr>
          <w:rFonts w:hint="eastAsia"/>
        </w:rPr>
        <w:t>管理员点击修改状态按钮</w:t>
      </w:r>
    </w:p>
    <w:p w14:paraId="57334E78" w14:textId="77777777" w:rsidR="00737575" w:rsidRDefault="00737575" w:rsidP="00737575">
      <w:pPr>
        <w:numPr>
          <w:ilvl w:val="0"/>
          <w:numId w:val="41"/>
        </w:numPr>
        <w:spacing w:line="240" w:lineRule="auto"/>
        <w:ind w:firstLine="420"/>
        <w:jc w:val="both"/>
      </w:pPr>
      <w:r>
        <w:rPr>
          <w:rFonts w:hint="eastAsia"/>
        </w:rPr>
        <w:t>管理员选定需要修改的状态</w:t>
      </w:r>
    </w:p>
    <w:p w14:paraId="66563219" w14:textId="77777777" w:rsidR="00737575" w:rsidRDefault="00737575" w:rsidP="00737575">
      <w:pPr>
        <w:numPr>
          <w:ilvl w:val="0"/>
          <w:numId w:val="41"/>
        </w:numPr>
        <w:spacing w:line="240" w:lineRule="auto"/>
        <w:ind w:firstLine="420"/>
        <w:jc w:val="both"/>
      </w:pPr>
      <w:r>
        <w:rPr>
          <w:rFonts w:hint="eastAsia"/>
        </w:rPr>
        <w:t>管理员点击确认修改按钮</w:t>
      </w:r>
    </w:p>
    <w:p w14:paraId="22363732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备选流</w:t>
      </w:r>
      <w:bookmarkEnd w:id="5"/>
    </w:p>
    <w:p w14:paraId="28D0B10C" w14:textId="4306F171" w:rsidR="00B30307" w:rsidRDefault="00737575" w:rsidP="002F68E6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5a管理员点击取消修改按</w:t>
      </w:r>
      <w:r w:rsidR="00893F06">
        <w:rPr>
          <w:rFonts w:hint="eastAsia"/>
        </w:rPr>
        <w:t>钮</w:t>
      </w:r>
    </w:p>
    <w:p w14:paraId="6924D261" w14:textId="5C25AAC0" w:rsidR="00B30307" w:rsidRPr="00B30307" w:rsidRDefault="00893F06" w:rsidP="00B30307">
      <w:pPr>
        <w:ind w:left="720"/>
      </w:pPr>
      <w:r>
        <w:rPr>
          <w:rFonts w:hint="eastAsia"/>
        </w:rPr>
        <w:t>用例结束</w:t>
      </w:r>
    </w:p>
    <w:p w14:paraId="745D9AC8" w14:textId="77777777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6" w:name="_Toc498930522"/>
      <w:r>
        <w:rPr>
          <w:rFonts w:hint="eastAsia"/>
        </w:rPr>
        <w:t>特殊需求</w:t>
      </w:r>
      <w:bookmarkEnd w:id="6"/>
    </w:p>
    <w:p w14:paraId="4607E4DD" w14:textId="268AD948" w:rsidR="00001B08" w:rsidRDefault="00B30307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系统响应用户的时间不超过</w:t>
      </w:r>
      <w:r w:rsidR="00893F06">
        <w:rPr>
          <w:rFonts w:hint="eastAsia"/>
        </w:rPr>
        <w:t>2</w:t>
      </w:r>
      <w:r>
        <w:rPr>
          <w:rFonts w:hint="eastAsia"/>
        </w:rPr>
        <w:t>秒</w:t>
      </w:r>
    </w:p>
    <w:p w14:paraId="37E3D604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7" w:name="_Toc498930524"/>
      <w:r>
        <w:rPr>
          <w:rFonts w:hint="eastAsia"/>
        </w:rPr>
        <w:t>前置条件</w:t>
      </w:r>
      <w:bookmarkEnd w:id="7"/>
    </w:p>
    <w:p w14:paraId="2D920B91" w14:textId="07AC389C" w:rsidR="00001B08" w:rsidRDefault="00893F06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系统管理员需要登录系统</w:t>
      </w:r>
    </w:p>
    <w:p w14:paraId="56D292FD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8" w:name="_Toc498930526"/>
      <w:r>
        <w:rPr>
          <w:rFonts w:hint="eastAsia"/>
        </w:rPr>
        <w:t>后置条件</w:t>
      </w:r>
      <w:bookmarkEnd w:id="8"/>
    </w:p>
    <w:p w14:paraId="0BF919DB" w14:textId="1C529AAB" w:rsidR="005A5B38" w:rsidRDefault="00893F06" w:rsidP="005A5B38">
      <w:pPr>
        <w:pStyle w:val="2"/>
        <w:widowControl/>
        <w:numPr>
          <w:ilvl w:val="1"/>
          <w:numId w:val="1"/>
        </w:numPr>
        <w:ind w:left="720" w:hanging="720"/>
      </w:pPr>
      <w:bookmarkStart w:id="9" w:name="_Toc498930528"/>
      <w:r>
        <w:rPr>
          <w:rFonts w:hint="eastAsia"/>
        </w:rPr>
        <w:t>系统管理员的操作被系统记录</w:t>
      </w:r>
    </w:p>
    <w:p w14:paraId="0BCE4F60" w14:textId="2F5133E3" w:rsidR="006C6FBC" w:rsidRDefault="006C6FBC" w:rsidP="006C6FBC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扩展点</w:t>
      </w:r>
    </w:p>
    <w:p w14:paraId="6E21D2D9" w14:textId="7C6943D4" w:rsidR="006C6FBC" w:rsidRPr="006C6FBC" w:rsidRDefault="006C6FBC" w:rsidP="00737575">
      <w:pPr>
        <w:ind w:left="720"/>
      </w:pPr>
      <w:r>
        <w:rPr>
          <w:rFonts w:hint="eastAsia"/>
        </w:rPr>
        <w:t>暂无</w:t>
      </w:r>
    </w:p>
    <w:bookmarkEnd w:id="9"/>
    <w:p w14:paraId="34416F0E" w14:textId="39C6524B" w:rsidR="00001B08" w:rsidRDefault="006C6FBC" w:rsidP="005A5B38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业务规则</w:t>
      </w:r>
    </w:p>
    <w:p w14:paraId="2ED737FA" w14:textId="5340B3AC" w:rsidR="005005DA" w:rsidRDefault="00737575" w:rsidP="005005DA">
      <w:pPr>
        <w:ind w:firstLine="720"/>
      </w:pPr>
      <w:r>
        <w:rPr>
          <w:rFonts w:hint="eastAsia"/>
        </w:rPr>
        <w:t>暂无</w:t>
      </w:r>
    </w:p>
    <w:p w14:paraId="084FD8D9" w14:textId="77777777" w:rsidR="006C6FBC" w:rsidRPr="005005DA" w:rsidRDefault="006C6FBC" w:rsidP="006C6FBC">
      <w:pPr>
        <w:ind w:left="720"/>
      </w:pPr>
    </w:p>
    <w:sectPr w:rsidR="006C6FBC" w:rsidRPr="005005DA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DB85C" w14:textId="77777777" w:rsidR="002F68E6" w:rsidRDefault="002F68E6">
      <w:r>
        <w:separator/>
      </w:r>
    </w:p>
  </w:endnote>
  <w:endnote w:type="continuationSeparator" w:id="0">
    <w:p w14:paraId="230AC60B" w14:textId="77777777" w:rsidR="002F68E6" w:rsidRDefault="002F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F68E6" w14:paraId="2AE0840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AACA06" w14:textId="77777777" w:rsidR="002F68E6" w:rsidRDefault="002F68E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152CCE" w14:textId="77777777" w:rsidR="002F68E6" w:rsidRDefault="002F68E6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64D8DE" w14:textId="77777777" w:rsidR="002F68E6" w:rsidRDefault="002F68E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8D789F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14:paraId="0236EAE6" w14:textId="77777777" w:rsidR="002F68E6" w:rsidRDefault="002F68E6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E48C6" w14:textId="77777777" w:rsidR="002F68E6" w:rsidRDefault="002F68E6">
      <w:r>
        <w:separator/>
      </w:r>
    </w:p>
  </w:footnote>
  <w:footnote w:type="continuationSeparator" w:id="0">
    <w:p w14:paraId="7D3024CC" w14:textId="77777777" w:rsidR="002F68E6" w:rsidRDefault="002F68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F68E6" w14:paraId="15A18676" w14:textId="77777777">
      <w:tc>
        <w:tcPr>
          <w:tcW w:w="6379" w:type="dxa"/>
        </w:tcPr>
        <w:p w14:paraId="44B58188" w14:textId="589CBA5E" w:rsidR="002F68E6" w:rsidRDefault="002F68E6" w:rsidP="00B414E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在线问卷调查网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237115B" w14:textId="77777777" w:rsidR="002F68E6" w:rsidRDefault="002F68E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2F68E6" w14:paraId="4B15858E" w14:textId="77777777">
      <w:tc>
        <w:tcPr>
          <w:tcW w:w="6379" w:type="dxa"/>
        </w:tcPr>
        <w:p w14:paraId="70B00B66" w14:textId="7ACEB40E" w:rsidR="002F68E6" w:rsidRDefault="002F68E6" w:rsidP="0051516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 w:rsidR="00515165">
            <w:rPr>
              <w:rFonts w:ascii="Times New Roman" w:hint="eastAsia"/>
            </w:rPr>
            <w:t>管理问卷状态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CB2312E" w14:textId="77777777" w:rsidR="002F68E6" w:rsidRDefault="002F68E6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2F68E6" w14:paraId="1AF82055" w14:textId="77777777">
      <w:tc>
        <w:tcPr>
          <w:tcW w:w="9558" w:type="dxa"/>
          <w:gridSpan w:val="2"/>
        </w:tcPr>
        <w:p w14:paraId="13B17C3E" w14:textId="4CFE1061" w:rsidR="002F68E6" w:rsidRDefault="00515165">
          <w:r>
            <w:rPr>
              <w:rFonts w:hint="eastAsia"/>
            </w:rPr>
            <w:t>管理问卷状态</w:t>
          </w:r>
          <w:r w:rsidR="00B414EF">
            <w:rPr>
              <w:rFonts w:hint="eastAsia"/>
            </w:rPr>
            <w:t>.doc</w:t>
          </w:r>
        </w:p>
      </w:tc>
    </w:tr>
  </w:tbl>
  <w:p w14:paraId="3BFD0D22" w14:textId="77777777" w:rsidR="002F68E6" w:rsidRDefault="002F68E6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92EC890"/>
    <w:multiLevelType w:val="singleLevel"/>
    <w:tmpl w:val="592EC890"/>
    <w:lvl w:ilvl="0">
      <w:start w:val="1"/>
      <w:numFmt w:val="decimal"/>
      <w:suff w:val="nothing"/>
      <w:lvlText w:val="%1."/>
      <w:lvlJc w:val="left"/>
    </w:lvl>
  </w:abstractNum>
  <w:abstractNum w:abstractNumId="16">
    <w:nsid w:val="592ECD52"/>
    <w:multiLevelType w:val="singleLevel"/>
    <w:tmpl w:val="592ECD52"/>
    <w:lvl w:ilvl="0">
      <w:start w:val="1"/>
      <w:numFmt w:val="decimal"/>
      <w:suff w:val="nothing"/>
      <w:lvlText w:val="%1.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CD"/>
    <w:rsid w:val="00001B08"/>
    <w:rsid w:val="00186CD4"/>
    <w:rsid w:val="002F68E6"/>
    <w:rsid w:val="005005DA"/>
    <w:rsid w:val="00515165"/>
    <w:rsid w:val="005A5B38"/>
    <w:rsid w:val="006A48AB"/>
    <w:rsid w:val="006C6FBC"/>
    <w:rsid w:val="006F5FA2"/>
    <w:rsid w:val="00737575"/>
    <w:rsid w:val="00893F06"/>
    <w:rsid w:val="008D789F"/>
    <w:rsid w:val="00B30307"/>
    <w:rsid w:val="00B414EF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EF4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zy:Desktop:RUP&#20013;&#25991;&#25991;&#26723;&#27169;&#26495;:&#20013;&#25991;&#35268;&#33539;:&#29992;&#20363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用例规约.dot</Template>
  <TotalTime>0</TotalTime>
  <Pages>1</Pages>
  <Words>39</Words>
  <Characters>225</Characters>
  <Application>Microsoft Macintosh Word</Application>
  <DocSecurity>0</DocSecurity>
  <Lines>1</Lines>
  <Paragraphs>1</Paragraphs>
  <ScaleCrop>false</ScaleCrop>
  <Company>&lt;公司名称&gt;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用例规约：&lt;用例名称&gt;</dc:title>
  <dc:subject>&lt;项目名称&gt;</dc:subject>
  <dc:creator>tzy t</dc:creator>
  <cp:keywords/>
  <cp:lastModifiedBy>tzy t</cp:lastModifiedBy>
  <cp:revision>3</cp:revision>
  <cp:lastPrinted>2000-11-15T03:43:00Z</cp:lastPrinted>
  <dcterms:created xsi:type="dcterms:W3CDTF">2017-06-04T14:52:00Z</dcterms:created>
  <dcterms:modified xsi:type="dcterms:W3CDTF">2017-06-04T14:54:00Z</dcterms:modified>
</cp:coreProperties>
</file>