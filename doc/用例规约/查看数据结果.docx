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EA093" w14:textId="0AB5D87C" w:rsidR="00001B08" w:rsidRDefault="00001B08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 w:rsidR="00FE4DCD">
        <w:rPr>
          <w:rFonts w:ascii="Arial" w:hAnsi="Arial" w:hint="eastAsia"/>
        </w:rPr>
        <w:t>用例规约：</w:t>
      </w:r>
      <w:r w:rsidR="00A46019">
        <w:rPr>
          <w:rFonts w:ascii="Arial" w:hAnsi="Arial" w:hint="eastAsia"/>
        </w:rPr>
        <w:t>查看数据结果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186310D4" w14:textId="06F7DE40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0" w:name="_Toc498930515"/>
      <w:r>
        <w:rPr>
          <w:rFonts w:hint="eastAsia"/>
        </w:rPr>
        <w:t>用例名称</w:t>
      </w:r>
      <w:bookmarkEnd w:id="0"/>
      <w:r w:rsidR="002F68E6">
        <w:rPr>
          <w:rFonts w:hint="eastAsia"/>
        </w:rPr>
        <w:t xml:space="preserve">： </w:t>
      </w:r>
      <w:r w:rsidR="00A46019">
        <w:rPr>
          <w:rFonts w:hint="eastAsia"/>
        </w:rPr>
        <w:t>查看数据结果</w:t>
      </w:r>
    </w:p>
    <w:p w14:paraId="2B895E4C" w14:textId="77777777" w:rsidR="00001B08" w:rsidRDefault="00001B08">
      <w:pPr>
        <w:pStyle w:val="2"/>
        <w:numPr>
          <w:ilvl w:val="1"/>
          <w:numId w:val="1"/>
        </w:numPr>
        <w:ind w:left="720" w:hanging="720"/>
      </w:pPr>
      <w:bookmarkStart w:id="1" w:name="_Toc498930516"/>
      <w:r>
        <w:rPr>
          <w:rFonts w:hint="eastAsia"/>
        </w:rPr>
        <w:t>简要说明</w:t>
      </w:r>
      <w:bookmarkEnd w:id="1"/>
    </w:p>
    <w:p w14:paraId="3CF86F79" w14:textId="5871ADA3" w:rsidR="00A46019" w:rsidRPr="00A46019" w:rsidRDefault="007A790A" w:rsidP="00A46019">
      <w:pPr>
        <w:ind w:left="720"/>
      </w:pPr>
      <w:r>
        <w:rPr>
          <w:rFonts w:hint="eastAsia"/>
          <w:sz w:val="21"/>
          <w:szCs w:val="24"/>
        </w:rPr>
        <w:t>问卷发布者</w:t>
      </w:r>
      <w:r w:rsidR="00A46019">
        <w:rPr>
          <w:rFonts w:hint="eastAsia"/>
          <w:sz w:val="21"/>
          <w:szCs w:val="24"/>
        </w:rPr>
        <w:t>查看已发布问卷的回答情况</w:t>
      </w:r>
    </w:p>
    <w:p w14:paraId="452FDBFD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2" w:name="_Toc498930517"/>
      <w:r>
        <w:rPr>
          <w:rFonts w:hint="eastAsia"/>
        </w:rPr>
        <w:t>事件流</w:t>
      </w:r>
      <w:bookmarkEnd w:id="2"/>
    </w:p>
    <w:p w14:paraId="58174111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3" w:name="_Toc498930518"/>
      <w:r>
        <w:rPr>
          <w:rFonts w:hint="eastAsia"/>
        </w:rPr>
        <w:t>基本流</w:t>
      </w:r>
      <w:bookmarkEnd w:id="3"/>
    </w:p>
    <w:p w14:paraId="38141C74" w14:textId="72AFF8A6" w:rsidR="00A46019" w:rsidRDefault="00A46019" w:rsidP="00A46019">
      <w:pPr>
        <w:ind w:left="420" w:firstLine="420"/>
      </w:pPr>
      <w:r>
        <w:rPr>
          <w:rFonts w:hint="eastAsia"/>
          <w:sz w:val="21"/>
          <w:szCs w:val="24"/>
        </w:rPr>
        <w:t>1.</w:t>
      </w:r>
      <w:r w:rsidR="007A790A">
        <w:rPr>
          <w:sz w:val="21"/>
          <w:szCs w:val="24"/>
        </w:rPr>
        <w:t>问卷发布者</w:t>
      </w:r>
      <w:r>
        <w:rPr>
          <w:rFonts w:hint="eastAsia"/>
          <w:sz w:val="21"/>
          <w:szCs w:val="24"/>
        </w:rPr>
        <w:t>单击“问卷管理”菜单</w:t>
      </w:r>
    </w:p>
    <w:p w14:paraId="76945907" w14:textId="77777777" w:rsidR="00A46019" w:rsidRDefault="00A46019" w:rsidP="00A46019">
      <w:pPr>
        <w:numPr>
          <w:ilvl w:val="0"/>
          <w:numId w:val="40"/>
        </w:numPr>
        <w:spacing w:line="240" w:lineRule="auto"/>
        <w:ind w:left="420" w:firstLine="420"/>
      </w:pPr>
      <w:r>
        <w:rPr>
          <w:rFonts w:hint="eastAsia"/>
          <w:sz w:val="21"/>
          <w:szCs w:val="24"/>
        </w:rPr>
        <w:t>系统显示当前用户所有的问卷。包括未发布的，已发布的，已结束的。</w:t>
      </w:r>
    </w:p>
    <w:p w14:paraId="3428639F" w14:textId="1519A857" w:rsidR="00A46019" w:rsidRDefault="007A790A" w:rsidP="00A46019">
      <w:pPr>
        <w:numPr>
          <w:ilvl w:val="0"/>
          <w:numId w:val="40"/>
        </w:numPr>
        <w:spacing w:line="240" w:lineRule="auto"/>
        <w:ind w:left="420" w:firstLine="420"/>
      </w:pPr>
      <w:r>
        <w:rPr>
          <w:sz w:val="21"/>
          <w:szCs w:val="24"/>
        </w:rPr>
        <w:t>问卷发布者</w:t>
      </w:r>
      <w:r w:rsidR="00A46019">
        <w:rPr>
          <w:rFonts w:hint="eastAsia"/>
          <w:sz w:val="21"/>
          <w:szCs w:val="24"/>
        </w:rPr>
        <w:t>单击一个已发布的问卷的“回答情况”链接</w:t>
      </w:r>
    </w:p>
    <w:p w14:paraId="0C828AD4" w14:textId="77777777" w:rsidR="00A46019" w:rsidRDefault="00A46019" w:rsidP="00A46019">
      <w:pPr>
        <w:numPr>
          <w:ilvl w:val="0"/>
          <w:numId w:val="40"/>
        </w:numPr>
        <w:spacing w:line="240" w:lineRule="auto"/>
        <w:ind w:left="420" w:firstLine="420"/>
      </w:pPr>
      <w:r>
        <w:rPr>
          <w:rFonts w:hint="eastAsia"/>
          <w:sz w:val="21"/>
          <w:szCs w:val="24"/>
        </w:rPr>
        <w:t>系统显示该问卷的概要回答情况</w:t>
      </w:r>
    </w:p>
    <w:p w14:paraId="0714A61C" w14:textId="1F6DEAC3" w:rsidR="00A46019" w:rsidRDefault="007A790A" w:rsidP="00A46019">
      <w:pPr>
        <w:numPr>
          <w:ilvl w:val="0"/>
          <w:numId w:val="40"/>
        </w:numPr>
        <w:spacing w:line="240" w:lineRule="auto"/>
        <w:ind w:left="420" w:firstLine="420"/>
      </w:pPr>
      <w:r>
        <w:rPr>
          <w:sz w:val="21"/>
          <w:szCs w:val="24"/>
        </w:rPr>
        <w:t>问卷发布者</w:t>
      </w:r>
      <w:r w:rsidR="00A46019">
        <w:rPr>
          <w:rFonts w:hint="eastAsia"/>
          <w:sz w:val="21"/>
          <w:szCs w:val="24"/>
        </w:rPr>
        <w:t>选择某一条具体的回答</w:t>
      </w:r>
    </w:p>
    <w:p w14:paraId="111D9CC6" w14:textId="29CB6ED3" w:rsidR="00A46019" w:rsidRPr="007D35DF" w:rsidRDefault="00A46019" w:rsidP="00A46019">
      <w:pPr>
        <w:numPr>
          <w:ilvl w:val="0"/>
          <w:numId w:val="40"/>
        </w:numPr>
        <w:spacing w:line="240" w:lineRule="auto"/>
        <w:ind w:left="420" w:firstLine="420"/>
        <w:rPr>
          <w:rFonts w:hint="eastAsia"/>
        </w:rPr>
      </w:pPr>
      <w:r>
        <w:rPr>
          <w:rFonts w:hint="eastAsia"/>
          <w:sz w:val="21"/>
          <w:szCs w:val="24"/>
        </w:rPr>
        <w:t>系统显示该条回答的具体信息</w:t>
      </w:r>
    </w:p>
    <w:p w14:paraId="41C01E9B" w14:textId="7801B472" w:rsidR="007D35DF" w:rsidRPr="00A46019" w:rsidRDefault="007D35DF" w:rsidP="00A46019">
      <w:pPr>
        <w:numPr>
          <w:ilvl w:val="0"/>
          <w:numId w:val="40"/>
        </w:numPr>
        <w:spacing w:line="240" w:lineRule="auto"/>
        <w:ind w:left="420" w:firstLine="420"/>
      </w:pPr>
      <w:r>
        <w:rPr>
          <w:rFonts w:hint="eastAsia"/>
          <w:sz w:val="21"/>
          <w:szCs w:val="24"/>
        </w:rPr>
        <w:t>发起人选择回答中的主观题进行反馈</w:t>
      </w:r>
      <w:bookmarkStart w:id="4" w:name="_GoBack"/>
      <w:bookmarkEnd w:id="4"/>
    </w:p>
    <w:p w14:paraId="22363732" w14:textId="77777777" w:rsidR="00001B08" w:rsidRDefault="00001B08">
      <w:pPr>
        <w:pStyle w:val="2"/>
        <w:widowControl/>
        <w:numPr>
          <w:ilvl w:val="1"/>
          <w:numId w:val="1"/>
        </w:numPr>
        <w:ind w:left="720" w:hanging="720"/>
      </w:pPr>
      <w:bookmarkStart w:id="5" w:name="_Toc498930519"/>
      <w:r>
        <w:rPr>
          <w:rFonts w:hint="eastAsia"/>
        </w:rPr>
        <w:t>备选流</w:t>
      </w:r>
      <w:bookmarkEnd w:id="5"/>
    </w:p>
    <w:p w14:paraId="14F04718" w14:textId="1B958929" w:rsidR="00001B08" w:rsidRDefault="00A46019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2</w:t>
      </w:r>
      <w:r>
        <w:rPr>
          <w:rFonts w:hint="eastAsia"/>
          <w:sz w:val="21"/>
          <w:szCs w:val="24"/>
        </w:rPr>
        <w:t>a</w:t>
      </w:r>
      <w:r w:rsidR="007A790A">
        <w:rPr>
          <w:sz w:val="21"/>
          <w:szCs w:val="24"/>
        </w:rPr>
        <w:t>问卷发布者</w:t>
      </w:r>
      <w:r>
        <w:rPr>
          <w:rFonts w:hint="eastAsia"/>
          <w:sz w:val="21"/>
          <w:szCs w:val="24"/>
        </w:rPr>
        <w:t>没有已发布的问卷</w:t>
      </w:r>
    </w:p>
    <w:p w14:paraId="60E41399" w14:textId="77777777" w:rsidR="002F68E6" w:rsidRPr="002F68E6" w:rsidRDefault="002F68E6" w:rsidP="002F68E6">
      <w:pPr>
        <w:ind w:left="720"/>
      </w:pPr>
      <w:r>
        <w:rPr>
          <w:rFonts w:hint="eastAsia"/>
        </w:rPr>
        <w:t>用例结束</w:t>
      </w:r>
    </w:p>
    <w:p w14:paraId="28D0B10C" w14:textId="04BBDE3A" w:rsidR="00B30307" w:rsidRDefault="00B30307" w:rsidP="002F68E6">
      <w:pPr>
        <w:pStyle w:val="3"/>
        <w:widowControl/>
        <w:numPr>
          <w:ilvl w:val="2"/>
          <w:numId w:val="1"/>
        </w:numPr>
        <w:ind w:left="720" w:hanging="720"/>
      </w:pPr>
      <w:r>
        <w:rPr>
          <w:rFonts w:hint="eastAsia"/>
        </w:rPr>
        <w:t>4a.</w:t>
      </w:r>
      <w:r w:rsidR="00A46019" w:rsidRPr="00A46019">
        <w:rPr>
          <w:rFonts w:hint="eastAsia"/>
          <w:sz w:val="21"/>
          <w:szCs w:val="24"/>
        </w:rPr>
        <w:t xml:space="preserve"> </w:t>
      </w:r>
      <w:r w:rsidR="007A790A">
        <w:rPr>
          <w:sz w:val="21"/>
          <w:szCs w:val="24"/>
        </w:rPr>
        <w:t>问卷发布者</w:t>
      </w:r>
      <w:r w:rsidR="00A46019">
        <w:rPr>
          <w:rFonts w:hint="eastAsia"/>
          <w:sz w:val="21"/>
          <w:szCs w:val="24"/>
        </w:rPr>
        <w:t>选择“返回”</w:t>
      </w:r>
    </w:p>
    <w:p w14:paraId="6924D261" w14:textId="77777777" w:rsidR="00B30307" w:rsidRPr="00B30307" w:rsidRDefault="00B30307" w:rsidP="00B30307">
      <w:pPr>
        <w:ind w:left="720"/>
      </w:pPr>
      <w:r>
        <w:rPr>
          <w:rFonts w:hint="eastAsia"/>
        </w:rPr>
        <w:t>用例结束</w:t>
      </w:r>
    </w:p>
    <w:p w14:paraId="453FD34D" w14:textId="77D4D09D" w:rsidR="007D35DF" w:rsidRDefault="007D35DF" w:rsidP="002F68E6">
      <w:pPr>
        <w:pStyle w:val="3"/>
        <w:widowControl/>
        <w:numPr>
          <w:ilvl w:val="2"/>
          <w:numId w:val="1"/>
        </w:numPr>
        <w:ind w:left="720" w:hanging="720"/>
        <w:rPr>
          <w:rFonts w:hint="eastAsia"/>
          <w:sz w:val="21"/>
          <w:szCs w:val="24"/>
        </w:rPr>
      </w:pPr>
      <w:r>
        <w:rPr>
          <w:rFonts w:hint="eastAsia"/>
        </w:rPr>
        <w:t>4b.</w:t>
      </w:r>
      <w:r w:rsidRPr="00A46019">
        <w:rPr>
          <w:rFonts w:hint="eastAsia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>该问卷尚没有人回</w:t>
      </w:r>
      <w:r>
        <w:rPr>
          <w:rFonts w:hint="eastAsia"/>
          <w:sz w:val="21"/>
          <w:szCs w:val="24"/>
        </w:rPr>
        <w:t>答</w:t>
      </w:r>
    </w:p>
    <w:p w14:paraId="6530125F" w14:textId="003DBEB3" w:rsidR="007D35DF" w:rsidRPr="007D35DF" w:rsidRDefault="007D35DF" w:rsidP="007D35DF">
      <w:pPr>
        <w:ind w:left="720"/>
        <w:rPr>
          <w:rFonts w:hint="eastAsia"/>
        </w:rPr>
      </w:pPr>
      <w:r>
        <w:rPr>
          <w:rFonts w:hint="eastAsia"/>
          <w:sz w:val="21"/>
          <w:szCs w:val="24"/>
        </w:rPr>
        <w:t>系统提示“该问卷上没有人回答”，回到第2步</w:t>
      </w:r>
    </w:p>
    <w:p w14:paraId="2332CD06" w14:textId="1CF78F6B" w:rsidR="007D35DF" w:rsidRPr="007D35DF" w:rsidRDefault="007D35DF" w:rsidP="007D35DF">
      <w:pPr>
        <w:pStyle w:val="3"/>
        <w:widowControl/>
        <w:numPr>
          <w:ilvl w:val="2"/>
          <w:numId w:val="1"/>
        </w:numPr>
        <w:ind w:left="720" w:hanging="72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6a 问卷发布人选择“返回”</w:t>
      </w:r>
    </w:p>
    <w:p w14:paraId="058072E5" w14:textId="16A7E31A" w:rsidR="007D35DF" w:rsidRPr="007D35DF" w:rsidRDefault="007D35DF" w:rsidP="007D35DF">
      <w:pPr>
        <w:ind w:left="72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用例结束</w:t>
      </w:r>
    </w:p>
    <w:p w14:paraId="745D9AC8" w14:textId="77777777" w:rsidR="00001B08" w:rsidRDefault="00001B08">
      <w:pPr>
        <w:pStyle w:val="1"/>
        <w:numPr>
          <w:ilvl w:val="0"/>
          <w:numId w:val="1"/>
        </w:numPr>
        <w:ind w:left="720" w:hanging="720"/>
      </w:pPr>
      <w:bookmarkStart w:id="6" w:name="_Toc498930522"/>
      <w:r>
        <w:rPr>
          <w:rFonts w:hint="eastAsia"/>
        </w:rPr>
        <w:t>特殊需求</w:t>
      </w:r>
      <w:bookmarkEnd w:id="6"/>
    </w:p>
    <w:p w14:paraId="4607E4DD" w14:textId="77777777" w:rsidR="00001B08" w:rsidRDefault="00B30307">
      <w:pPr>
        <w:pStyle w:val="2"/>
        <w:widowControl/>
        <w:numPr>
          <w:ilvl w:val="1"/>
          <w:numId w:val="1"/>
        </w:numPr>
        <w:ind w:left="720" w:hanging="720"/>
      </w:pPr>
      <w:r>
        <w:rPr>
          <w:rFonts w:hint="eastAsia"/>
        </w:rPr>
        <w:t>系统响应用户的时间不超过3秒</w:t>
      </w:r>
    </w:p>
    <w:p w14:paraId="37E3D604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7" w:name="_Toc498930524"/>
      <w:r>
        <w:rPr>
          <w:rFonts w:hint="eastAsia"/>
        </w:rPr>
        <w:t>前置条件</w:t>
      </w:r>
      <w:bookmarkEnd w:id="7"/>
    </w:p>
    <w:p w14:paraId="2D920B91" w14:textId="08BA2F27" w:rsidR="00001B08" w:rsidRDefault="007A790A">
      <w:pPr>
        <w:pStyle w:val="2"/>
        <w:widowControl/>
        <w:numPr>
          <w:ilvl w:val="1"/>
          <w:numId w:val="1"/>
        </w:numPr>
        <w:ind w:left="720" w:hanging="720"/>
      </w:pPr>
      <w:r>
        <w:rPr>
          <w:b w:val="0"/>
          <w:sz w:val="21"/>
          <w:szCs w:val="24"/>
        </w:rPr>
        <w:t>问卷发布者</w:t>
      </w:r>
      <w:r w:rsidR="00BC5A43">
        <w:rPr>
          <w:rFonts w:hint="eastAsia"/>
          <w:b w:val="0"/>
          <w:sz w:val="21"/>
          <w:szCs w:val="24"/>
        </w:rPr>
        <w:t>需要登录</w:t>
      </w:r>
      <w:r w:rsidR="00172E26">
        <w:rPr>
          <w:rFonts w:hint="eastAsia"/>
          <w:b w:val="0"/>
          <w:sz w:val="21"/>
          <w:szCs w:val="24"/>
        </w:rPr>
        <w:t>系统</w:t>
      </w:r>
    </w:p>
    <w:p w14:paraId="56D292FD" w14:textId="77777777" w:rsidR="00001B08" w:rsidRDefault="00001B08">
      <w:pPr>
        <w:pStyle w:val="1"/>
        <w:widowControl/>
        <w:numPr>
          <w:ilvl w:val="0"/>
          <w:numId w:val="1"/>
        </w:numPr>
        <w:ind w:left="720" w:hanging="720"/>
      </w:pPr>
      <w:bookmarkStart w:id="8" w:name="_Toc498930526"/>
      <w:r>
        <w:rPr>
          <w:rFonts w:hint="eastAsia"/>
        </w:rPr>
        <w:t>后置条件</w:t>
      </w:r>
      <w:bookmarkEnd w:id="8"/>
    </w:p>
    <w:p w14:paraId="0BF919DB" w14:textId="6748DAE5" w:rsidR="005A5B38" w:rsidRDefault="007A790A" w:rsidP="005A5B38">
      <w:pPr>
        <w:pStyle w:val="2"/>
        <w:widowControl/>
        <w:numPr>
          <w:ilvl w:val="1"/>
          <w:numId w:val="1"/>
        </w:numPr>
        <w:ind w:left="720" w:hanging="720"/>
      </w:pPr>
      <w:bookmarkStart w:id="9" w:name="_Toc498930528"/>
      <w:r>
        <w:rPr>
          <w:b w:val="0"/>
          <w:sz w:val="21"/>
          <w:szCs w:val="24"/>
        </w:rPr>
        <w:t>问卷发布者</w:t>
      </w:r>
      <w:r w:rsidR="005A5B38">
        <w:rPr>
          <w:rFonts w:hint="eastAsia"/>
        </w:rPr>
        <w:t>的操作被系统记录</w:t>
      </w:r>
    </w:p>
    <w:p w14:paraId="78C9AB0F" w14:textId="21122AA1" w:rsidR="00A46019" w:rsidRDefault="00A46019" w:rsidP="005A5B38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扩展点</w:t>
      </w:r>
    </w:p>
    <w:p w14:paraId="26633071" w14:textId="293B2DCF" w:rsidR="00A46019" w:rsidRPr="00A46019" w:rsidRDefault="00A46019" w:rsidP="004F3F1B">
      <w:pPr>
        <w:ind w:left="720"/>
      </w:pPr>
      <w:r>
        <w:rPr>
          <w:rFonts w:hint="eastAsia"/>
        </w:rPr>
        <w:t>暂无</w:t>
      </w:r>
    </w:p>
    <w:bookmarkEnd w:id="9"/>
    <w:p w14:paraId="34416F0E" w14:textId="50FA1F2E" w:rsidR="00001B08" w:rsidRDefault="00A46019" w:rsidP="005A5B38">
      <w:pPr>
        <w:pStyle w:val="1"/>
        <w:numPr>
          <w:ilvl w:val="0"/>
          <w:numId w:val="1"/>
        </w:numPr>
        <w:ind w:left="720" w:hanging="720"/>
      </w:pPr>
      <w:r>
        <w:rPr>
          <w:rFonts w:hint="eastAsia"/>
        </w:rPr>
        <w:t>业务规则</w:t>
      </w:r>
    </w:p>
    <w:p w14:paraId="02ED6F6B" w14:textId="77777777" w:rsidR="00A46019" w:rsidRDefault="00A46019" w:rsidP="00A46019">
      <w:pPr>
        <w:numPr>
          <w:ilvl w:val="0"/>
          <w:numId w:val="41"/>
        </w:numPr>
        <w:spacing w:line="240" w:lineRule="auto"/>
        <w:ind w:left="420" w:firstLine="420"/>
      </w:pPr>
      <w:r>
        <w:rPr>
          <w:rFonts w:hint="eastAsia"/>
          <w:sz w:val="21"/>
          <w:szCs w:val="24"/>
        </w:rPr>
        <w:t>a概要信息指问卷的回答人数、每个问卷的回答时间、回答人信息（账户名、IP）</w:t>
      </w:r>
    </w:p>
    <w:p w14:paraId="6BB46757" w14:textId="1331A350" w:rsidR="00A46019" w:rsidRDefault="00A46019" w:rsidP="00172E26">
      <w:pPr>
        <w:numPr>
          <w:ilvl w:val="0"/>
          <w:numId w:val="42"/>
        </w:numPr>
        <w:spacing w:line="240" w:lineRule="auto"/>
        <w:ind w:left="840"/>
      </w:pPr>
      <w:r>
        <w:rPr>
          <w:rFonts w:hint="eastAsia"/>
          <w:sz w:val="21"/>
          <w:szCs w:val="24"/>
        </w:rPr>
        <w:t>a回答具体信息指回答人每个问题填写的答案</w:t>
      </w:r>
    </w:p>
    <w:p w14:paraId="7C483296" w14:textId="77777777" w:rsidR="00A46019" w:rsidRPr="005A5B38" w:rsidRDefault="00A46019" w:rsidP="005A5B38">
      <w:pPr>
        <w:ind w:left="720"/>
      </w:pPr>
    </w:p>
    <w:sectPr w:rsidR="00A46019" w:rsidRPr="005A5B3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DB85C" w14:textId="77777777" w:rsidR="002F68E6" w:rsidRDefault="002F68E6">
      <w:r>
        <w:separator/>
      </w:r>
    </w:p>
  </w:endnote>
  <w:endnote w:type="continuationSeparator" w:id="0">
    <w:p w14:paraId="230AC60B" w14:textId="77777777" w:rsidR="002F68E6" w:rsidRDefault="002F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F68E6" w14:paraId="2AE0840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AACA06" w14:textId="77777777" w:rsidR="002F68E6" w:rsidRDefault="002F68E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152CCE" w14:textId="77777777" w:rsidR="002F68E6" w:rsidRDefault="002F68E6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64D8DE" w14:textId="77777777" w:rsidR="002F68E6" w:rsidRDefault="002F68E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7D35DF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14:paraId="0236EAE6" w14:textId="77777777" w:rsidR="002F68E6" w:rsidRDefault="002F68E6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E48C6" w14:textId="77777777" w:rsidR="002F68E6" w:rsidRDefault="002F68E6">
      <w:r>
        <w:separator/>
      </w:r>
    </w:p>
  </w:footnote>
  <w:footnote w:type="continuationSeparator" w:id="0">
    <w:p w14:paraId="7D3024CC" w14:textId="77777777" w:rsidR="002F68E6" w:rsidRDefault="002F68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F68E6" w14:paraId="15A18676" w14:textId="77777777">
      <w:tc>
        <w:tcPr>
          <w:tcW w:w="6379" w:type="dxa"/>
        </w:tcPr>
        <w:p w14:paraId="44B58188" w14:textId="589CBA5E" w:rsidR="002F68E6" w:rsidRDefault="002F68E6" w:rsidP="00B414E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在线问卷调查网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237115B" w14:textId="77777777" w:rsidR="002F68E6" w:rsidRDefault="002F68E6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2F68E6" w14:paraId="4B15858E" w14:textId="77777777">
      <w:tc>
        <w:tcPr>
          <w:tcW w:w="6379" w:type="dxa"/>
        </w:tcPr>
        <w:p w14:paraId="70B00B66" w14:textId="6285485A" w:rsidR="002F68E6" w:rsidRDefault="002F68E6" w:rsidP="00A4601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 w:rsidR="00A46019">
            <w:rPr>
              <w:rFonts w:ascii="Times New Roman" w:hint="eastAsia"/>
            </w:rPr>
            <w:t>查看数据结果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CB2312E" w14:textId="77777777" w:rsidR="002F68E6" w:rsidRDefault="002F68E6">
          <w:r>
            <w:t>Date</w:t>
          </w:r>
          <w:proofErr w:type="gramStart"/>
          <w:r>
            <w:t>:</w:t>
          </w:r>
          <w:r>
            <w:rPr>
              <w:rFonts w:ascii="Times New Roman"/>
            </w:rPr>
            <w:t>&lt;</w:t>
          </w:r>
          <w:proofErr w:type="gramEnd"/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2F68E6" w14:paraId="1AF82055" w14:textId="77777777">
      <w:tc>
        <w:tcPr>
          <w:tcW w:w="9558" w:type="dxa"/>
          <w:gridSpan w:val="2"/>
        </w:tcPr>
        <w:p w14:paraId="13B17C3E" w14:textId="599CFD19" w:rsidR="002F68E6" w:rsidRDefault="00A46019">
          <w:r>
            <w:rPr>
              <w:rFonts w:hint="eastAsia"/>
            </w:rPr>
            <w:t>查看数据结果</w:t>
          </w:r>
          <w:r w:rsidR="00B414EF">
            <w:rPr>
              <w:rFonts w:hint="eastAsia"/>
            </w:rPr>
            <w:t>.doc</w:t>
          </w:r>
        </w:p>
      </w:tc>
    </w:tr>
  </w:tbl>
  <w:p w14:paraId="3BFD0D22" w14:textId="77777777" w:rsidR="002F68E6" w:rsidRDefault="002F68E6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92E7F2D"/>
    <w:multiLevelType w:val="singleLevel"/>
    <w:tmpl w:val="592E7F2D"/>
    <w:lvl w:ilvl="0">
      <w:start w:val="2"/>
      <w:numFmt w:val="decimal"/>
      <w:suff w:val="nothing"/>
      <w:lvlText w:val="%1."/>
      <w:lvlJc w:val="left"/>
    </w:lvl>
  </w:abstractNum>
  <w:abstractNum w:abstractNumId="16">
    <w:nsid w:val="592E8172"/>
    <w:multiLevelType w:val="singleLevel"/>
    <w:tmpl w:val="592E8172"/>
    <w:lvl w:ilvl="0">
      <w:start w:val="4"/>
      <w:numFmt w:val="decimal"/>
      <w:suff w:val="nothing"/>
      <w:lvlText w:val="%1."/>
      <w:lvlJc w:val="left"/>
    </w:lvl>
  </w:abstractNum>
  <w:abstractNum w:abstractNumId="17">
    <w:nsid w:val="592E81B8"/>
    <w:multiLevelType w:val="singleLevel"/>
    <w:tmpl w:val="592E81B8"/>
    <w:lvl w:ilvl="0">
      <w:start w:val="6"/>
      <w:numFmt w:val="decimal"/>
      <w:suff w:val="nothing"/>
      <w:lvlText w:val="%1."/>
      <w:lvlJc w:val="left"/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8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5"/>
  </w:num>
  <w:num w:numId="41">
    <w:abstractNumId w:val="16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CD"/>
    <w:rsid w:val="00001B08"/>
    <w:rsid w:val="00103344"/>
    <w:rsid w:val="00151172"/>
    <w:rsid w:val="00172E26"/>
    <w:rsid w:val="00186CD4"/>
    <w:rsid w:val="002F68E6"/>
    <w:rsid w:val="004F3F1B"/>
    <w:rsid w:val="005A5B38"/>
    <w:rsid w:val="006F5FA2"/>
    <w:rsid w:val="007A790A"/>
    <w:rsid w:val="007D35DF"/>
    <w:rsid w:val="00A46019"/>
    <w:rsid w:val="00B30307"/>
    <w:rsid w:val="00B414EF"/>
    <w:rsid w:val="00BC5A43"/>
    <w:rsid w:val="00C717E7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EF40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customStyle="1" w:styleId="11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zy:Desktop:RUP&#20013;&#25991;&#25991;&#26723;&#27169;&#26495;:&#20013;&#25991;&#35268;&#33539;:&#29992;&#20363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用例规约.dot</Template>
  <TotalTime>5</TotalTime>
  <Pages>1</Pages>
  <Words>67</Words>
  <Characters>382</Characters>
  <Application>Microsoft Macintosh Word</Application>
  <DocSecurity>0</DocSecurity>
  <Lines>3</Lines>
  <Paragraphs>1</Paragraphs>
  <ScaleCrop>false</ScaleCrop>
  <Company>&lt;公司名称&gt;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用例规约：&lt;用例名称&gt;</dc:title>
  <dc:subject>&lt;项目名称&gt;</dc:subject>
  <dc:creator>tzy t</dc:creator>
  <cp:keywords/>
  <cp:lastModifiedBy>tzy t</cp:lastModifiedBy>
  <cp:revision>10</cp:revision>
  <cp:lastPrinted>2000-11-15T03:43:00Z</cp:lastPrinted>
  <dcterms:created xsi:type="dcterms:W3CDTF">2017-06-04T15:19:00Z</dcterms:created>
  <dcterms:modified xsi:type="dcterms:W3CDTF">2017-06-07T13:37:00Z</dcterms:modified>
</cp:coreProperties>
</file>