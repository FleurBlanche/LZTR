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13AE7" w14:textId="408EB841" w:rsidR="00001B08" w:rsidRDefault="00001B08">
      <w:pPr>
        <w:pStyle w:val="a4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 w:rsidR="001D2E6C">
        <w:rPr>
          <w:rFonts w:ascii="Arial" w:hAnsi="Arial" w:hint="eastAsia"/>
        </w:rPr>
        <w:t>用例规约：</w:t>
      </w:r>
      <w:r w:rsidR="00BA4CE2">
        <w:rPr>
          <w:rFonts w:ascii="Arial" w:hAnsi="Arial" w:hint="eastAsia"/>
        </w:rPr>
        <w:t>查询问卷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051D8650" w14:textId="2DFA3443" w:rsidR="00001B08" w:rsidRDefault="00001B08">
      <w:pPr>
        <w:pStyle w:val="1"/>
        <w:numPr>
          <w:ilvl w:val="0"/>
          <w:numId w:val="1"/>
        </w:numPr>
        <w:ind w:left="720" w:hanging="720"/>
      </w:pPr>
      <w:bookmarkStart w:id="0" w:name="_Toc498930515"/>
      <w:r>
        <w:rPr>
          <w:rFonts w:hint="eastAsia"/>
        </w:rPr>
        <w:t>用例名称</w:t>
      </w:r>
      <w:bookmarkEnd w:id="0"/>
      <w:r w:rsidR="00BA4CE2">
        <w:rPr>
          <w:rFonts w:hint="eastAsia"/>
        </w:rPr>
        <w:t xml:space="preserve"> ：查询问卷</w:t>
      </w:r>
    </w:p>
    <w:p w14:paraId="69D0E939" w14:textId="68D0A5A1" w:rsidR="00001B08" w:rsidRDefault="00001B08" w:rsidP="00BA4CE2">
      <w:pPr>
        <w:pStyle w:val="2"/>
        <w:numPr>
          <w:ilvl w:val="1"/>
          <w:numId w:val="1"/>
        </w:numPr>
        <w:ind w:left="720" w:hanging="720"/>
      </w:pPr>
      <w:bookmarkStart w:id="1" w:name="_Toc498930516"/>
      <w:r>
        <w:rPr>
          <w:rFonts w:hint="eastAsia"/>
        </w:rPr>
        <w:t>简要说明</w:t>
      </w:r>
      <w:bookmarkEnd w:id="1"/>
    </w:p>
    <w:p w14:paraId="276EF140" w14:textId="1AE2318D" w:rsidR="00BA4CE2" w:rsidRPr="00BA4CE2" w:rsidRDefault="00BA4CE2" w:rsidP="00BA4CE2">
      <w:pPr>
        <w:ind w:left="720"/>
      </w:pPr>
      <w:r>
        <w:rPr>
          <w:rFonts w:hint="eastAsia"/>
        </w:rPr>
        <w:t>问卷发布者从自己管理的问卷中查询满足条件的问卷。</w:t>
      </w:r>
    </w:p>
    <w:p w14:paraId="0E901311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2" w:name="_Toc498930517"/>
      <w:r>
        <w:rPr>
          <w:rFonts w:hint="eastAsia"/>
        </w:rPr>
        <w:t>事件流</w:t>
      </w:r>
      <w:bookmarkEnd w:id="2"/>
    </w:p>
    <w:p w14:paraId="4838211B" w14:textId="77777777" w:rsidR="00001B08" w:rsidRDefault="00001B08">
      <w:pPr>
        <w:pStyle w:val="2"/>
        <w:widowControl/>
        <w:numPr>
          <w:ilvl w:val="1"/>
          <w:numId w:val="1"/>
        </w:numPr>
        <w:ind w:left="720" w:hanging="720"/>
      </w:pPr>
      <w:bookmarkStart w:id="3" w:name="_Toc498930518"/>
      <w:r>
        <w:rPr>
          <w:rFonts w:hint="eastAsia"/>
        </w:rPr>
        <w:t>基本流</w:t>
      </w:r>
      <w:bookmarkEnd w:id="3"/>
    </w:p>
    <w:p w14:paraId="46596DA9" w14:textId="3461599D" w:rsidR="00BA4CE2" w:rsidRDefault="00BA4CE2" w:rsidP="00BA4CE2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问卷发布者输入查询条件，单击“查询”按钮</w:t>
      </w:r>
    </w:p>
    <w:p w14:paraId="0F1BB0FC" w14:textId="30C2B9FF" w:rsidR="00BA4CE2" w:rsidRDefault="00BA4CE2" w:rsidP="00BA4CE2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系统查询到满足条件的问卷，以列表方式显示</w:t>
      </w:r>
    </w:p>
    <w:p w14:paraId="396643AE" w14:textId="25B2ED74" w:rsidR="00BA4CE2" w:rsidRDefault="00BA4CE2" w:rsidP="00BA4CE2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问卷发布者选中其中一个问卷</w:t>
      </w:r>
    </w:p>
    <w:p w14:paraId="278D3813" w14:textId="020F6EB2" w:rsidR="00BA4CE2" w:rsidRPr="00BA4CE2" w:rsidRDefault="00BA4CE2" w:rsidP="00BA4CE2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系统显示该问卷的详细信息及可选操作</w:t>
      </w:r>
    </w:p>
    <w:p w14:paraId="34AD0A89" w14:textId="36E59866" w:rsidR="00001B08" w:rsidRDefault="00001B08">
      <w:pPr>
        <w:pStyle w:val="2"/>
        <w:widowControl/>
        <w:numPr>
          <w:ilvl w:val="1"/>
          <w:numId w:val="1"/>
        </w:numPr>
        <w:ind w:left="720" w:hanging="720"/>
      </w:pPr>
      <w:bookmarkStart w:id="4" w:name="_Toc498930519"/>
      <w:r>
        <w:rPr>
          <w:rFonts w:hint="eastAsia"/>
        </w:rPr>
        <w:t>备选流</w:t>
      </w:r>
      <w:bookmarkEnd w:id="4"/>
    </w:p>
    <w:p w14:paraId="71C641F2" w14:textId="74F88545" w:rsidR="00BA4CE2" w:rsidRDefault="00BA4CE2" w:rsidP="00BA4CE2">
      <w:pPr>
        <w:pStyle w:val="3"/>
        <w:widowControl/>
        <w:numPr>
          <w:ilvl w:val="2"/>
          <w:numId w:val="1"/>
        </w:numPr>
        <w:ind w:left="720" w:hanging="720"/>
      </w:pPr>
      <w:bookmarkStart w:id="5" w:name="_Toc498930521"/>
      <w:r>
        <w:rPr>
          <w:rFonts w:hint="eastAsia"/>
        </w:rPr>
        <w:t>3a.问卷发布者更改查询条件</w:t>
      </w:r>
    </w:p>
    <w:p w14:paraId="7D1DAE56" w14:textId="6C56FAC5" w:rsidR="00BA4CE2" w:rsidRPr="00BA4CE2" w:rsidRDefault="00BA4CE2" w:rsidP="00BA4CE2">
      <w:pPr>
        <w:ind w:left="720"/>
      </w:pPr>
      <w:r>
        <w:rPr>
          <w:rFonts w:hint="eastAsia"/>
        </w:rPr>
        <w:t>返回到2</w:t>
      </w:r>
    </w:p>
    <w:p w14:paraId="5C045F4D" w14:textId="6CCB0E0C" w:rsidR="00001B08" w:rsidRDefault="00001B08" w:rsidP="00BA4CE2">
      <w:pPr>
        <w:pStyle w:val="1"/>
        <w:numPr>
          <w:ilvl w:val="0"/>
          <w:numId w:val="1"/>
        </w:numPr>
        <w:ind w:left="720" w:hanging="720"/>
      </w:pPr>
      <w:bookmarkStart w:id="6" w:name="_Toc498930522"/>
      <w:bookmarkEnd w:id="5"/>
      <w:r>
        <w:rPr>
          <w:rFonts w:hint="eastAsia"/>
        </w:rPr>
        <w:t>特殊需求</w:t>
      </w:r>
      <w:bookmarkEnd w:id="6"/>
    </w:p>
    <w:p w14:paraId="2EC8F14E" w14:textId="0B9D48DE" w:rsidR="00001B08" w:rsidRDefault="00BA4CE2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系统响应用户的时间不超过3秒</w:t>
      </w:r>
    </w:p>
    <w:p w14:paraId="6DDDF920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7" w:name="_Toc498930524"/>
      <w:r>
        <w:rPr>
          <w:rFonts w:hint="eastAsia"/>
        </w:rPr>
        <w:t>前置条件</w:t>
      </w:r>
      <w:bookmarkEnd w:id="7"/>
    </w:p>
    <w:p w14:paraId="7F981A1F" w14:textId="32112B5A" w:rsidR="00001B08" w:rsidRDefault="00E96589" w:rsidP="00BA4CE2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问卷发布者</w:t>
      </w:r>
      <w:r w:rsidR="00BA4CE2">
        <w:rPr>
          <w:rFonts w:hint="eastAsia"/>
        </w:rPr>
        <w:t>登录系统</w:t>
      </w:r>
    </w:p>
    <w:p w14:paraId="092F161E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8" w:name="_Toc498930526"/>
      <w:r>
        <w:rPr>
          <w:rFonts w:hint="eastAsia"/>
        </w:rPr>
        <w:t>后置条件</w:t>
      </w:r>
      <w:bookmarkEnd w:id="8"/>
    </w:p>
    <w:p w14:paraId="63F94225" w14:textId="6C462ABC" w:rsidR="00001B08" w:rsidRDefault="00E96589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问卷发布者</w:t>
      </w:r>
      <w:bookmarkStart w:id="9" w:name="_GoBack"/>
      <w:bookmarkEnd w:id="9"/>
      <w:r w:rsidR="00BA4CE2">
        <w:rPr>
          <w:rFonts w:hint="eastAsia"/>
        </w:rPr>
        <w:t>的操作被系统记录</w:t>
      </w:r>
    </w:p>
    <w:p w14:paraId="7A4682CE" w14:textId="39B37A27" w:rsidR="00001B08" w:rsidRDefault="00001B08" w:rsidP="00BA4CE2">
      <w:pPr>
        <w:pStyle w:val="1"/>
        <w:numPr>
          <w:ilvl w:val="0"/>
          <w:numId w:val="1"/>
        </w:numPr>
        <w:ind w:left="720" w:hanging="720"/>
      </w:pPr>
      <w:bookmarkStart w:id="10" w:name="_Toc498930528"/>
      <w:r>
        <w:rPr>
          <w:rFonts w:hint="eastAsia"/>
        </w:rPr>
        <w:t>扩展点</w:t>
      </w:r>
      <w:bookmarkEnd w:id="10"/>
    </w:p>
    <w:p w14:paraId="3561EDFB" w14:textId="08F3786D" w:rsidR="00BA4CE2" w:rsidRDefault="00BA4CE2" w:rsidP="00BA4CE2">
      <w:pPr>
        <w:ind w:left="720"/>
      </w:pPr>
      <w:r>
        <w:rPr>
          <w:rFonts w:hint="eastAsia"/>
        </w:rPr>
        <w:t>暂无</w:t>
      </w:r>
    </w:p>
    <w:p w14:paraId="4AD97C6B" w14:textId="77777777" w:rsidR="008D26AF" w:rsidRDefault="008D26AF" w:rsidP="008D26AF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业务规则</w:t>
      </w:r>
    </w:p>
    <w:p w14:paraId="7449B609" w14:textId="1486E62C" w:rsidR="008D26AF" w:rsidRPr="00BA4CE2" w:rsidRDefault="008D26AF" w:rsidP="00BA4CE2">
      <w:pPr>
        <w:ind w:left="720"/>
      </w:pPr>
      <w:r>
        <w:rPr>
          <w:rFonts w:hint="eastAsia"/>
        </w:rPr>
        <w:t>暂无</w:t>
      </w:r>
    </w:p>
    <w:sectPr w:rsidR="008D26AF" w:rsidRPr="00BA4CE2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B8B5B" w14:textId="77777777" w:rsidR="001D2E6C" w:rsidRDefault="001D2E6C">
      <w:r>
        <w:separator/>
      </w:r>
    </w:p>
  </w:endnote>
  <w:endnote w:type="continuationSeparator" w:id="0">
    <w:p w14:paraId="549B425F" w14:textId="77777777" w:rsidR="001D2E6C" w:rsidRDefault="001D2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6CD4" w14:paraId="586163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6891DC" w14:textId="77777777" w:rsidR="00186CD4" w:rsidRDefault="00186CD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B07E75" w14:textId="77777777" w:rsidR="00186CD4" w:rsidRDefault="00186CD4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1D2E6C">
            <w:rPr>
              <w:rFonts w:ascii="Times New Roman" w:hint="eastAsia"/>
            </w:rPr>
            <w:t>&lt;</w:t>
          </w:r>
          <w:r w:rsidR="001D2E6C">
            <w:rPr>
              <w:rFonts w:ascii="Times New Roman" w:hint="eastAsia"/>
            </w:rPr>
            <w:t>公司名称</w:t>
          </w:r>
          <w:r w:rsidR="001D2E6C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F05108" w14:textId="77777777" w:rsidR="00186CD4" w:rsidRDefault="00186CD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E96589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</w:p>
      </w:tc>
    </w:tr>
  </w:tbl>
  <w:p w14:paraId="2B358C58" w14:textId="77777777" w:rsidR="00186CD4" w:rsidRDefault="00186CD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51E5B" w14:textId="77777777" w:rsidR="001D2E6C" w:rsidRDefault="001D2E6C">
      <w:r>
        <w:separator/>
      </w:r>
    </w:p>
  </w:footnote>
  <w:footnote w:type="continuationSeparator" w:id="0">
    <w:p w14:paraId="5DE4B5C7" w14:textId="77777777" w:rsidR="001D2E6C" w:rsidRDefault="001D2E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6CD4" w14:paraId="0DDAF948" w14:textId="77777777">
      <w:tc>
        <w:tcPr>
          <w:tcW w:w="6379" w:type="dxa"/>
        </w:tcPr>
        <w:p w14:paraId="5D513C1F" w14:textId="5653FF28" w:rsidR="00186CD4" w:rsidRDefault="00186CD4" w:rsidP="00E42F7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 w:rsidR="005F6DA5">
            <w:rPr>
              <w:rFonts w:ascii="Times New Roman" w:hint="eastAsia"/>
            </w:rPr>
            <w:t>在线问卷调查网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07C5BD0" w14:textId="77777777" w:rsidR="00186CD4" w:rsidRDefault="00186CD4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186CD4" w14:paraId="3E60B036" w14:textId="77777777">
      <w:tc>
        <w:tcPr>
          <w:tcW w:w="6379" w:type="dxa"/>
        </w:tcPr>
        <w:p w14:paraId="2499F3E8" w14:textId="25355209" w:rsidR="00186CD4" w:rsidRDefault="00186CD4" w:rsidP="00E42F7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 w:rsidR="001D2E6C">
            <w:rPr>
              <w:rFonts w:ascii="Times New Roman" w:hint="eastAsia"/>
            </w:rPr>
            <w:t>用例规约：</w:t>
          </w:r>
          <w:r w:rsidR="005F6DA5">
            <w:rPr>
              <w:rFonts w:ascii="Times New Roman" w:hint="eastAsia"/>
            </w:rPr>
            <w:t>查询问卷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12EE053" w14:textId="1EDB80C8" w:rsidR="00186CD4" w:rsidRDefault="00186CD4">
          <w:r>
            <w:t>Date</w:t>
          </w:r>
          <w:proofErr w:type="gramStart"/>
          <w:r>
            <w:t>:</w:t>
          </w:r>
          <w:r>
            <w:rPr>
              <w:rFonts w:ascii="Times New Roman"/>
            </w:rPr>
            <w:t>&lt;</w:t>
          </w:r>
          <w:proofErr w:type="gramEnd"/>
          <w:r w:rsidR="00BA4CE2">
            <w:rPr>
              <w:rFonts w:hint="eastAsia"/>
            </w:rPr>
            <w:t>28</w:t>
          </w:r>
          <w:r>
            <w:rPr>
              <w:rFonts w:ascii="Times New Roman"/>
            </w:rPr>
            <w:t>/</w:t>
          </w:r>
          <w:r w:rsidR="00BA4CE2">
            <w:rPr>
              <w:rFonts w:hint="eastAsia"/>
            </w:rPr>
            <w:t>5</w:t>
          </w:r>
          <w:r>
            <w:rPr>
              <w:rFonts w:ascii="Times New Roman"/>
            </w:rPr>
            <w:t>/</w:t>
          </w:r>
          <w:r w:rsidR="00BA4CE2">
            <w:rPr>
              <w:rFonts w:hint="eastAsia"/>
            </w:rPr>
            <w:t>2017</w:t>
          </w:r>
          <w:r>
            <w:rPr>
              <w:rFonts w:ascii="Times New Roman"/>
            </w:rPr>
            <w:t>&gt;</w:t>
          </w:r>
        </w:p>
      </w:tc>
    </w:tr>
    <w:tr w:rsidR="00186CD4" w14:paraId="3890E03B" w14:textId="77777777">
      <w:tc>
        <w:tcPr>
          <w:tcW w:w="9558" w:type="dxa"/>
          <w:gridSpan w:val="2"/>
        </w:tcPr>
        <w:p w14:paraId="1E54DC37" w14:textId="481D29FD" w:rsidR="00186CD4" w:rsidRDefault="00E42F7F">
          <w:r>
            <w:rPr>
              <w:rFonts w:hint="eastAsia"/>
            </w:rPr>
            <w:t>查询问卷.doc</w:t>
          </w:r>
        </w:p>
      </w:tc>
    </w:tr>
  </w:tbl>
  <w:p w14:paraId="28F6FE64" w14:textId="77777777" w:rsidR="00186CD4" w:rsidRDefault="00186CD4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B73F9B"/>
    <w:multiLevelType w:val="hybridMultilevel"/>
    <w:tmpl w:val="638420B4"/>
    <w:lvl w:ilvl="0" w:tplc="9F86574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E6C"/>
    <w:rsid w:val="00001B08"/>
    <w:rsid w:val="00186CD4"/>
    <w:rsid w:val="001D2E6C"/>
    <w:rsid w:val="005F6DA5"/>
    <w:rsid w:val="006F5FA2"/>
    <w:rsid w:val="008D26AF"/>
    <w:rsid w:val="00BA4CE2"/>
    <w:rsid w:val="00E42F7F"/>
    <w:rsid w:val="00E9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1D21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 Paragraph"/>
    <w:basedOn w:val="a"/>
    <w:uiPriority w:val="34"/>
    <w:qFormat/>
    <w:rsid w:val="00BA4C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 Paragraph"/>
    <w:basedOn w:val="a"/>
    <w:uiPriority w:val="34"/>
    <w:qFormat/>
    <w:rsid w:val="00BA4C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zy:Desktop:RUP&#20013;&#25991;&#25991;&#26723;&#27169;&#26495;:&#20013;&#25991;&#35268;&#33539;:&#29992;&#20363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用例规约.dot</Template>
  <TotalTime>10</TotalTime>
  <Pages>1</Pages>
  <Words>37</Words>
  <Characters>215</Characters>
  <Application>Microsoft Macintosh Word</Application>
  <DocSecurity>0</DocSecurity>
  <Lines>1</Lines>
  <Paragraphs>1</Paragraphs>
  <ScaleCrop>false</ScaleCrop>
  <Company>&lt;公司名称&gt;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用例规约：&lt;用例名称&gt;</dc:title>
  <dc:subject>&lt;项目名称&gt;</dc:subject>
  <dc:creator>tzy t</dc:creator>
  <cp:keywords/>
  <cp:lastModifiedBy>tzy t</cp:lastModifiedBy>
  <cp:revision>6</cp:revision>
  <cp:lastPrinted>2000-11-15T03:43:00Z</cp:lastPrinted>
  <dcterms:created xsi:type="dcterms:W3CDTF">2017-05-28T11:47:00Z</dcterms:created>
  <dcterms:modified xsi:type="dcterms:W3CDTF">2017-06-07T12:56:00Z</dcterms:modified>
</cp:coreProperties>
</file>